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E7A820" w14:textId="4976AC61" w:rsidR="004E3087" w:rsidRPr="00CF53E7" w:rsidRDefault="004E3087" w:rsidP="00C47D4A">
      <w:pPr>
        <w:spacing w:after="0" w:line="240" w:lineRule="auto"/>
        <w:rPr>
          <w:rFonts w:eastAsia="Times New Roman" w:cs="Arial"/>
          <w:b/>
          <w:bCs/>
          <w:sz w:val="32"/>
          <w:szCs w:val="32"/>
          <w:lang w:eastAsia="nl-NL"/>
        </w:rPr>
      </w:pPr>
      <w:r w:rsidRPr="00CF53E7">
        <w:rPr>
          <w:rFonts w:eastAsia="Times New Roman" w:cs="Arial"/>
          <w:b/>
          <w:bCs/>
          <w:sz w:val="32"/>
          <w:szCs w:val="32"/>
          <w:lang w:eastAsia="nl-NL"/>
        </w:rPr>
        <w:t xml:space="preserve">Docent: </w:t>
      </w:r>
      <w:r w:rsidR="00967630">
        <w:rPr>
          <w:rFonts w:eastAsia="Times New Roman" w:cs="Arial"/>
          <w:b/>
          <w:bCs/>
          <w:sz w:val="32"/>
          <w:szCs w:val="32"/>
          <w:lang w:eastAsia="nl-NL"/>
        </w:rPr>
        <w:t>M. Auerbach /</w:t>
      </w:r>
      <w:r w:rsidR="00B9576A" w:rsidRPr="00CF53E7">
        <w:rPr>
          <w:rFonts w:eastAsia="Times New Roman" w:cs="Arial"/>
          <w:b/>
          <w:bCs/>
          <w:sz w:val="32"/>
          <w:szCs w:val="32"/>
          <w:lang w:eastAsia="nl-NL"/>
        </w:rPr>
        <w:t xml:space="preserve"> P. Thong / J. de Jong</w:t>
      </w:r>
      <w:r w:rsidRPr="00CF53E7">
        <w:rPr>
          <w:rFonts w:eastAsia="Times New Roman" w:cs="Arial"/>
          <w:b/>
          <w:bCs/>
          <w:sz w:val="32"/>
          <w:szCs w:val="32"/>
          <w:lang w:eastAsia="nl-NL"/>
        </w:rPr>
        <w:t xml:space="preserve"> / R. Springer / </w:t>
      </w:r>
      <w:r w:rsidR="00967630">
        <w:rPr>
          <w:rFonts w:eastAsia="Times New Roman" w:cs="Arial"/>
          <w:b/>
          <w:bCs/>
          <w:sz w:val="32"/>
          <w:szCs w:val="32"/>
          <w:lang w:eastAsia="nl-NL"/>
        </w:rPr>
        <w:t xml:space="preserve">M. van der Linden / Z. Willems / H. Kool / </w:t>
      </w:r>
      <w:r w:rsidRPr="00CF53E7">
        <w:rPr>
          <w:rFonts w:eastAsia="Times New Roman" w:cs="Arial"/>
          <w:b/>
          <w:bCs/>
          <w:sz w:val="32"/>
          <w:szCs w:val="32"/>
          <w:lang w:eastAsia="nl-NL"/>
        </w:rPr>
        <w:t>S. Bechoe</w:t>
      </w:r>
    </w:p>
    <w:p w14:paraId="7A29AC90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bCs/>
          <w:sz w:val="32"/>
          <w:szCs w:val="32"/>
          <w:lang w:eastAsia="nl-NL"/>
        </w:rPr>
      </w:pPr>
    </w:p>
    <w:p w14:paraId="2BCE0175" w14:textId="6252BA46" w:rsidR="004E3087" w:rsidRPr="00CF53E7" w:rsidRDefault="004E3087" w:rsidP="004E3087">
      <w:pPr>
        <w:spacing w:after="0" w:line="240" w:lineRule="auto"/>
        <w:rPr>
          <w:rFonts w:eastAsia="Times New Roman" w:cs="Arial"/>
          <w:b/>
          <w:bCs/>
          <w:sz w:val="32"/>
          <w:szCs w:val="32"/>
          <w:lang w:eastAsia="nl-NL"/>
        </w:rPr>
      </w:pPr>
      <w:r w:rsidRPr="00CF53E7">
        <w:rPr>
          <w:rFonts w:eastAsia="Times New Roman" w:cs="Arial"/>
          <w:b/>
          <w:bCs/>
          <w:sz w:val="32"/>
          <w:szCs w:val="32"/>
          <w:lang w:eastAsia="nl-NL"/>
        </w:rPr>
        <w:t xml:space="preserve">Toets: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-1616129499"/>
          <w:placeholder>
            <w:docPart w:val="F4C2367EC8E8442F9013336EE5BB4222"/>
          </w:placeholder>
        </w:sdtPr>
        <w:sdtEndPr/>
        <w:sdtContent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Bootstrap</w:t>
          </w:r>
          <w:r w:rsidR="004A74A4">
            <w:rPr>
              <w:rFonts w:eastAsia="Times New Roman" w:cs="Arial"/>
              <w:b/>
              <w:sz w:val="32"/>
              <w:szCs w:val="32"/>
              <w:lang w:eastAsia="nl-NL"/>
            </w:rPr>
            <w:t xml:space="preserve">, </w:t>
          </w:r>
          <w:r w:rsidR="00391B20">
            <w:rPr>
              <w:rFonts w:eastAsia="Times New Roman" w:cs="Arial"/>
              <w:b/>
              <w:sz w:val="32"/>
              <w:szCs w:val="32"/>
              <w:lang w:eastAsia="nl-NL"/>
            </w:rPr>
            <w:t>Pizza Mes</w:t>
          </w:r>
        </w:sdtContent>
      </w:sdt>
    </w:p>
    <w:p w14:paraId="191AA3C6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2E09943C" w14:textId="18A98D5F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Periode: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1748455901"/>
          <w:placeholder>
            <w:docPart w:val="BC5626596B164B17BB439FCE6DB1A7C0"/>
          </w:placeholder>
        </w:sdtPr>
        <w:sdtEndPr/>
        <w:sdtContent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2</w:t>
          </w:r>
        </w:sdtContent>
      </w:sdt>
    </w:p>
    <w:p w14:paraId="40888934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51046DB3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Cohort: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-68121121"/>
          <w:placeholder>
            <w:docPart w:val="73E0266286FC4690AA035EDE493CCF99"/>
          </w:placeholder>
        </w:sdtPr>
        <w:sdtEndPr/>
        <w:sdtContent>
          <w:r w:rsidR="00967630">
            <w:rPr>
              <w:rFonts w:eastAsia="Times New Roman" w:cs="Arial"/>
              <w:b/>
              <w:sz w:val="32"/>
              <w:szCs w:val="32"/>
              <w:lang w:eastAsia="nl-NL"/>
            </w:rPr>
            <w:t>2020</w:t>
          </w:r>
        </w:sdtContent>
      </w:sdt>
    </w:p>
    <w:p w14:paraId="31F155C1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12738BE8" w14:textId="1E0859B1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>Datum:</w:t>
      </w:r>
      <w:r w:rsidR="00583EC3">
        <w:rPr>
          <w:rFonts w:eastAsia="Times New Roman" w:cs="Arial"/>
          <w:b/>
          <w:sz w:val="32"/>
          <w:szCs w:val="32"/>
          <w:lang w:eastAsia="nl-NL"/>
        </w:rPr>
        <w:t xml:space="preserve">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1990127475"/>
          <w:placeholder>
            <w:docPart w:val="DD39D2809BA34EC990F1C0BC83AEBE66"/>
          </w:placeholder>
        </w:sdtPr>
        <w:sdtEndPr/>
        <w:sdtContent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12</w:t>
          </w:r>
          <w:r w:rsidR="00006CFA">
            <w:rPr>
              <w:rFonts w:eastAsia="Times New Roman" w:cs="Arial"/>
              <w:b/>
              <w:sz w:val="32"/>
              <w:szCs w:val="32"/>
              <w:lang w:eastAsia="nl-NL"/>
            </w:rPr>
            <w:t>-</w:t>
          </w:r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02</w:t>
          </w:r>
          <w:r w:rsidR="00006CFA">
            <w:rPr>
              <w:rFonts w:eastAsia="Times New Roman" w:cs="Arial"/>
              <w:b/>
              <w:sz w:val="32"/>
              <w:szCs w:val="32"/>
              <w:lang w:eastAsia="nl-NL"/>
            </w:rPr>
            <w:t>-202</w:t>
          </w:r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1</w:t>
          </w:r>
        </w:sdtContent>
      </w:sdt>
      <w:r w:rsidR="00583EC3" w:rsidRPr="00CF53E7">
        <w:rPr>
          <w:rFonts w:eastAsia="Times New Roman" w:cs="Arial"/>
          <w:b/>
          <w:sz w:val="32"/>
          <w:szCs w:val="32"/>
          <w:lang w:eastAsia="nl-NL"/>
        </w:rPr>
        <w:t xml:space="preserve"> </w:t>
      </w:r>
    </w:p>
    <w:p w14:paraId="75CAFEFF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07A573ED" w14:textId="0A052C8C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Tijd: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-1079827260"/>
          <w:placeholder>
            <w:docPart w:val="AC2B06B202A8469FB07979FBCBF6D344"/>
          </w:placeholder>
        </w:sdtPr>
        <w:sdtEndPr/>
        <w:sdtContent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120</w:t>
          </w:r>
          <w:r w:rsidR="00967630">
            <w:rPr>
              <w:rFonts w:eastAsia="Times New Roman" w:cs="Arial"/>
              <w:b/>
              <w:sz w:val="32"/>
              <w:szCs w:val="32"/>
              <w:lang w:eastAsia="nl-NL"/>
            </w:rPr>
            <w:t xml:space="preserve"> minuten</w:t>
          </w:r>
        </w:sdtContent>
      </w:sdt>
    </w:p>
    <w:p w14:paraId="715D052A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189C13B2" w14:textId="38AB0365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Aantal opgaven: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-762383859"/>
          <w:placeholder>
            <w:docPart w:val="1625F55D46364A7BA64B74C726BAE2E2"/>
          </w:placeholder>
        </w:sdtPr>
        <w:sdtEndPr/>
        <w:sdtContent>
          <w:r w:rsidR="00BE47EE">
            <w:rPr>
              <w:rFonts w:eastAsia="Times New Roman" w:cs="Arial"/>
              <w:b/>
              <w:sz w:val="32"/>
              <w:szCs w:val="32"/>
              <w:lang w:eastAsia="nl-NL"/>
            </w:rPr>
            <w:t>4</w:t>
          </w:r>
        </w:sdtContent>
      </w:sdt>
    </w:p>
    <w:p w14:paraId="36AC5BD2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bookmarkStart w:id="0" w:name="_Hlk495403734"/>
    </w:p>
    <w:p w14:paraId="0D4B5E0F" w14:textId="4409D2AE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>Te behalen punten</w:t>
      </w:r>
      <w:bookmarkEnd w:id="0"/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1867095728"/>
          <w:placeholder>
            <w:docPart w:val="90E7B406AD7546258CCAB299A8A56813"/>
          </w:placeholder>
        </w:sdtPr>
        <w:sdtEndPr/>
        <w:sdtContent>
          <w:r w:rsidR="008D0F38">
            <w:rPr>
              <w:rFonts w:eastAsia="Times New Roman" w:cs="Arial"/>
              <w:b/>
              <w:sz w:val="32"/>
              <w:szCs w:val="32"/>
              <w:lang w:eastAsia="nl-NL"/>
            </w:rPr>
            <w:t>32</w:t>
          </w:r>
        </w:sdtContent>
      </w:sdt>
    </w:p>
    <w:p w14:paraId="1F6425F7" w14:textId="77777777" w:rsidR="004E3087" w:rsidRPr="00CF53E7" w:rsidRDefault="004E3087" w:rsidP="00B9576A">
      <w:pPr>
        <w:spacing w:after="0" w:line="240" w:lineRule="auto"/>
        <w:rPr>
          <w:rFonts w:eastAsia="Times New Roman" w:cs="Arial"/>
          <w:sz w:val="28"/>
          <w:szCs w:val="28"/>
          <w:lang w:eastAsia="nl-NL"/>
        </w:rPr>
      </w:pPr>
    </w:p>
    <w:p w14:paraId="60113744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28"/>
          <w:szCs w:val="28"/>
          <w:lang w:eastAsia="nl-NL"/>
        </w:rPr>
      </w:pPr>
    </w:p>
    <w:p w14:paraId="0F8210EF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lang w:eastAsia="nl-NL"/>
        </w:rPr>
      </w:pPr>
      <w:r w:rsidRPr="00CF53E7">
        <w:rPr>
          <w:rFonts w:eastAsia="Times New Roman" w:cs="Arial"/>
          <w:b/>
          <w:sz w:val="28"/>
          <w:szCs w:val="28"/>
          <w:lang w:eastAsia="nl-NL"/>
        </w:rPr>
        <w:t>Onduidelijke of onleesbare antwoorden worden FOUT gerekend.</w:t>
      </w:r>
    </w:p>
    <w:p w14:paraId="0BD06384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</w:p>
    <w:p w14:paraId="54866564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  <w:r w:rsidRPr="00CF53E7">
        <w:rPr>
          <w:rFonts w:eastAsia="Times New Roman" w:cs="Arial"/>
          <w:sz w:val="24"/>
          <w:lang w:eastAsia="nl-NL"/>
        </w:rPr>
        <w:t>Voornaam:</w:t>
      </w:r>
      <w:r w:rsidRPr="00CF53E7">
        <w:rPr>
          <w:rFonts w:eastAsia="Times New Roman" w:cs="Arial"/>
          <w:sz w:val="24"/>
          <w:lang w:eastAsia="nl-NL"/>
        </w:rPr>
        <w:tab/>
        <w:t xml:space="preserve">    _________________________________</w:t>
      </w:r>
    </w:p>
    <w:p w14:paraId="42EC8E23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</w:p>
    <w:p w14:paraId="0815A245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  <w:r w:rsidRPr="00CF53E7">
        <w:rPr>
          <w:rFonts w:eastAsia="Times New Roman" w:cs="Arial"/>
          <w:sz w:val="24"/>
          <w:lang w:eastAsia="nl-NL"/>
        </w:rPr>
        <w:t>Achternaam:</w:t>
      </w:r>
      <w:r w:rsidRPr="00CF53E7">
        <w:rPr>
          <w:rFonts w:eastAsia="Times New Roman" w:cs="Arial"/>
          <w:sz w:val="24"/>
          <w:lang w:eastAsia="nl-NL"/>
        </w:rPr>
        <w:tab/>
        <w:t xml:space="preserve">    _________________________________</w:t>
      </w:r>
      <w:r w:rsidRPr="00CF53E7">
        <w:rPr>
          <w:rFonts w:eastAsia="Times New Roman" w:cs="Arial"/>
          <w:sz w:val="24"/>
          <w:lang w:eastAsia="nl-NL"/>
        </w:rPr>
        <w:tab/>
      </w:r>
    </w:p>
    <w:p w14:paraId="40FEE478" w14:textId="77777777" w:rsidR="004E3087" w:rsidRPr="00CF53E7" w:rsidRDefault="004E3087" w:rsidP="004E3087">
      <w:pPr>
        <w:spacing w:after="0" w:line="240" w:lineRule="auto"/>
        <w:ind w:firstLine="360"/>
        <w:rPr>
          <w:rFonts w:eastAsia="Times New Roman" w:cs="Arial"/>
          <w:sz w:val="24"/>
          <w:lang w:eastAsia="nl-NL"/>
        </w:rPr>
      </w:pPr>
    </w:p>
    <w:p w14:paraId="0D8F9A4D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  <w:r w:rsidRPr="00CF53E7">
        <w:rPr>
          <w:rFonts w:eastAsia="Times New Roman" w:cs="Arial"/>
          <w:sz w:val="24"/>
          <w:lang w:eastAsia="nl-NL"/>
        </w:rPr>
        <w:t>Klas:</w:t>
      </w:r>
      <w:r w:rsidRPr="00CF53E7">
        <w:rPr>
          <w:rFonts w:eastAsia="Times New Roman" w:cs="Arial"/>
          <w:sz w:val="24"/>
          <w:lang w:eastAsia="nl-NL"/>
        </w:rPr>
        <w:tab/>
      </w:r>
      <w:r w:rsidRPr="00CF53E7">
        <w:rPr>
          <w:rFonts w:eastAsia="Times New Roman" w:cs="Arial"/>
          <w:sz w:val="24"/>
          <w:lang w:eastAsia="nl-NL"/>
        </w:rPr>
        <w:tab/>
        <w:t xml:space="preserve">    _________________________________</w:t>
      </w:r>
      <w:r w:rsidRPr="00CF53E7">
        <w:rPr>
          <w:rFonts w:eastAsia="Times New Roman" w:cs="Arial"/>
          <w:sz w:val="24"/>
          <w:lang w:eastAsia="nl-NL"/>
        </w:rPr>
        <w:tab/>
      </w:r>
      <w:r w:rsidRPr="00CF53E7">
        <w:rPr>
          <w:rFonts w:eastAsia="Times New Roman" w:cs="Arial"/>
          <w:sz w:val="24"/>
          <w:lang w:eastAsia="nl-NL"/>
        </w:rPr>
        <w:tab/>
      </w:r>
    </w:p>
    <w:p w14:paraId="591F331E" w14:textId="77777777" w:rsidR="004E3087" w:rsidRPr="00CF53E7" w:rsidRDefault="004E3087" w:rsidP="004E3087">
      <w:pPr>
        <w:spacing w:after="0" w:line="240" w:lineRule="auto"/>
        <w:ind w:firstLine="360"/>
        <w:rPr>
          <w:rFonts w:eastAsia="Times New Roman" w:cs="Arial"/>
          <w:sz w:val="24"/>
          <w:lang w:eastAsia="nl-NL"/>
        </w:rPr>
      </w:pPr>
    </w:p>
    <w:tbl>
      <w:tblPr>
        <w:tblStyle w:val="Tabelraster1"/>
        <w:tblpPr w:leftFromText="141" w:rightFromText="141" w:vertAnchor="text" w:horzAnchor="page" w:tblpX="3222" w:tblpY="36"/>
        <w:tblW w:w="0" w:type="auto"/>
        <w:tblLook w:val="04A0" w:firstRow="1" w:lastRow="0" w:firstColumn="1" w:lastColumn="0" w:noHBand="0" w:noVBand="1"/>
      </w:tblPr>
      <w:tblGrid>
        <w:gridCol w:w="1384"/>
      </w:tblGrid>
      <w:tr w:rsidR="004E3087" w:rsidRPr="00CF53E7" w14:paraId="169FF9D0" w14:textId="77777777" w:rsidTr="00B9576A">
        <w:trPr>
          <w:trHeight w:val="644"/>
        </w:trPr>
        <w:tc>
          <w:tcPr>
            <w:tcW w:w="1384" w:type="dxa"/>
          </w:tcPr>
          <w:p w14:paraId="1CF8FA1D" w14:textId="77777777" w:rsidR="004E3087" w:rsidRPr="00CF53E7" w:rsidRDefault="004E3087" w:rsidP="00B9576A">
            <w:pPr>
              <w:ind w:firstLine="360"/>
              <w:rPr>
                <w:rFonts w:asciiTheme="minorHAnsi" w:hAnsiTheme="minorHAnsi" w:cs="Arial"/>
              </w:rPr>
            </w:pPr>
          </w:p>
        </w:tc>
      </w:tr>
    </w:tbl>
    <w:p w14:paraId="123F5AC9" w14:textId="77777777" w:rsidR="004E3087" w:rsidRPr="00CF53E7" w:rsidRDefault="004E3087" w:rsidP="004E3087">
      <w:pPr>
        <w:spacing w:after="0" w:line="240" w:lineRule="auto"/>
        <w:ind w:firstLine="360"/>
        <w:rPr>
          <w:rFonts w:eastAsia="Times New Roman" w:cs="Arial"/>
          <w:sz w:val="24"/>
          <w:lang w:eastAsia="nl-NL"/>
        </w:rPr>
      </w:pPr>
    </w:p>
    <w:p w14:paraId="238A89AB" w14:textId="77777777" w:rsidR="004E3087" w:rsidRPr="00A33705" w:rsidRDefault="004E3087" w:rsidP="004E3087">
      <w:pPr>
        <w:spacing w:after="0" w:line="240" w:lineRule="auto"/>
        <w:rPr>
          <w:rFonts w:ascii="Arial" w:eastAsia="Times New Roman" w:hAnsi="Arial" w:cs="Arial"/>
          <w:lang w:eastAsia="nl-NL"/>
        </w:rPr>
      </w:pPr>
      <w:r w:rsidRPr="00CF53E7">
        <w:rPr>
          <w:rFonts w:eastAsia="Times New Roman" w:cs="Arial"/>
          <w:sz w:val="24"/>
          <w:lang w:eastAsia="nl-NL"/>
        </w:rPr>
        <w:t>Cijfer:</w:t>
      </w:r>
      <w:r w:rsidRPr="00CF53E7">
        <w:rPr>
          <w:rFonts w:eastAsia="Times New Roman" w:cs="Arial"/>
          <w:lang w:eastAsia="nl-NL"/>
        </w:rPr>
        <w:tab/>
      </w:r>
      <w:r w:rsidRPr="00CF53E7">
        <w:rPr>
          <w:rFonts w:eastAsia="Times New Roman" w:cs="Arial"/>
          <w:lang w:eastAsia="nl-NL"/>
        </w:rPr>
        <w:tab/>
      </w:r>
      <w:r w:rsidRPr="00CF53E7">
        <w:rPr>
          <w:rFonts w:eastAsia="Times New Roman" w:cs="Arial"/>
          <w:lang w:eastAsia="nl-NL"/>
        </w:rPr>
        <w:tab/>
      </w:r>
      <w:r w:rsidRPr="00CF53E7">
        <w:rPr>
          <w:rFonts w:eastAsia="Times New Roman" w:cs="Arial"/>
          <w:lang w:eastAsia="nl-NL"/>
        </w:rPr>
        <w:tab/>
      </w:r>
      <w:r w:rsidRPr="00A33705">
        <w:rPr>
          <w:rFonts w:ascii="Arial" w:eastAsia="Times New Roman" w:hAnsi="Arial" w:cs="Arial"/>
          <w:lang w:eastAsia="nl-NL"/>
        </w:rPr>
        <w:tab/>
      </w:r>
      <w:r w:rsidRPr="00A33705">
        <w:rPr>
          <w:rFonts w:ascii="Arial" w:eastAsia="Times New Roman" w:hAnsi="Arial" w:cs="Arial"/>
          <w:lang w:eastAsia="nl-NL"/>
        </w:rPr>
        <w:tab/>
      </w:r>
      <w:r w:rsidRPr="00A33705">
        <w:rPr>
          <w:rFonts w:ascii="Arial" w:eastAsia="Times New Roman" w:hAnsi="Arial" w:cs="Arial"/>
          <w:lang w:eastAsia="nl-NL"/>
        </w:rPr>
        <w:tab/>
      </w:r>
    </w:p>
    <w:p w14:paraId="60739FD7" w14:textId="6B4A2CAE" w:rsidR="00B16487" w:rsidRPr="004E3087" w:rsidRDefault="00B9576A" w:rsidP="00B16487">
      <w:pPr>
        <w:pStyle w:val="Titel"/>
      </w:pPr>
      <w:r>
        <w:br w:type="column"/>
      </w:r>
      <w:r w:rsidR="00B16487">
        <w:lastRenderedPageBreak/>
        <w:t xml:space="preserve">DEEL 2: </w:t>
      </w:r>
      <w:sdt>
        <w:sdtPr>
          <w:rPr>
            <w:b/>
          </w:rPr>
          <w:id w:val="-11071401"/>
          <w:placeholder>
            <w:docPart w:val="62D21385D49C404185AEC41D47C3C2C9"/>
          </w:placeholder>
        </w:sdtPr>
        <w:sdtEndPr/>
        <w:sdtContent>
          <w:r w:rsidR="00D3359F">
            <w:rPr>
              <w:b/>
            </w:rPr>
            <w:t>Praktijk</w:t>
          </w:r>
        </w:sdtContent>
      </w:sdt>
    </w:p>
    <w:p w14:paraId="3D321205" w14:textId="77777777" w:rsidR="00227475" w:rsidRDefault="00227475" w:rsidP="00227475">
      <w:r>
        <w:t>Open het document, in dit document staan een aantal commentaarregels met instructies. Zorg ervoor dat je de juiste bootstrap classes en elementen gebruikt.</w:t>
      </w:r>
    </w:p>
    <w:p w14:paraId="44EA2202" w14:textId="77777777" w:rsidR="00227475" w:rsidRDefault="00227475" w:rsidP="00227475">
      <w:r>
        <w:t xml:space="preserve">Let op: De teksten van de website staan in de </w:t>
      </w:r>
      <w:proofErr w:type="spellStart"/>
      <w:r>
        <w:t>Readme</w:t>
      </w:r>
      <w:proofErr w:type="spellEnd"/>
      <w:r>
        <w:t>. De teksten moeten hetzelfde zijn als de teksten in de screenshots.</w:t>
      </w:r>
    </w:p>
    <w:p w14:paraId="622905DE" w14:textId="47B49798" w:rsidR="009D4A2A" w:rsidRDefault="00227475" w:rsidP="009D4A2A">
      <w:r>
        <w:t xml:space="preserve">Deze toets maak door bootstrap classes te gebruiken. Je kan de </w:t>
      </w:r>
      <w:proofErr w:type="spellStart"/>
      <w:r>
        <w:t>css</w:t>
      </w:r>
      <w:proofErr w:type="spellEnd"/>
      <w:r>
        <w:t xml:space="preserve"> file bekijken, maar hier zet je verder niks extra’s in! </w:t>
      </w:r>
      <w:r w:rsidR="009D4A2A">
        <w:t xml:space="preserve"> </w:t>
      </w:r>
    </w:p>
    <w:p w14:paraId="0B20A86C" w14:textId="5EE980F8" w:rsidR="003465EB" w:rsidRDefault="00B64AE1" w:rsidP="009D4A2A">
      <w:pPr>
        <w:pStyle w:val="Lijstalinea"/>
        <w:numPr>
          <w:ilvl w:val="0"/>
          <w:numId w:val="8"/>
        </w:numPr>
      </w:pPr>
      <w:r>
        <w:t xml:space="preserve">Opdracht 1: </w:t>
      </w:r>
      <w:r w:rsidR="009D4A2A">
        <w:t xml:space="preserve">Je begint met de Home pagina. </w:t>
      </w:r>
      <w:r w:rsidR="00991EE4">
        <w:t xml:space="preserve">Zorg ervoor dat je de juiste </w:t>
      </w:r>
      <w:r w:rsidR="009D4A2A">
        <w:t xml:space="preserve">bootstrap classes en elementen </w:t>
      </w:r>
      <w:r w:rsidR="00991EE4">
        <w:t>gebruikt</w:t>
      </w:r>
      <w:r w:rsidR="00887A61">
        <w:t>.</w:t>
      </w:r>
      <w:r w:rsidR="008F3851">
        <w:t xml:space="preserve"> </w:t>
      </w:r>
      <w:r w:rsidR="003465EB">
        <w:t xml:space="preserve">Maak de pagina responsieve, zodat alles op een mobiel onder elkaar valt. </w:t>
      </w:r>
    </w:p>
    <w:p w14:paraId="5E88E114" w14:textId="3590B29B" w:rsidR="00991EE4" w:rsidRDefault="008F3851" w:rsidP="003465EB">
      <w:pPr>
        <w:pStyle w:val="Lijstalinea"/>
      </w:pPr>
      <w:r>
        <w:t xml:space="preserve">Nadat je de Home pagina gemaakt hebt, doe je een git push met de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“home pagina”</w:t>
      </w:r>
    </w:p>
    <w:p w14:paraId="469569A0" w14:textId="2FBC120A" w:rsidR="008F3851" w:rsidRDefault="008F3851" w:rsidP="008F3851">
      <w:pPr>
        <w:pStyle w:val="Lijstalinea"/>
        <w:numPr>
          <w:ilvl w:val="1"/>
          <w:numId w:val="8"/>
        </w:numPr>
      </w:pPr>
      <w:r>
        <w:t xml:space="preserve">git </w:t>
      </w:r>
      <w:proofErr w:type="spellStart"/>
      <w:r>
        <w:t>add</w:t>
      </w:r>
      <w:proofErr w:type="spellEnd"/>
      <w:r>
        <w:t xml:space="preserve"> .</w:t>
      </w:r>
    </w:p>
    <w:p w14:paraId="5D0CD6BC" w14:textId="773AA28D" w:rsidR="008F3851" w:rsidRPr="008F3851" w:rsidRDefault="008F3851" w:rsidP="008F3851">
      <w:pPr>
        <w:pStyle w:val="Lijstalinea"/>
        <w:numPr>
          <w:ilvl w:val="1"/>
          <w:numId w:val="8"/>
        </w:numPr>
        <w:rPr>
          <w:lang w:val="en-US"/>
        </w:rPr>
      </w:pPr>
      <w:r w:rsidRPr="008F3851">
        <w:rPr>
          <w:lang w:val="en-US"/>
        </w:rPr>
        <w:t xml:space="preserve">git commit -m “home </w:t>
      </w:r>
      <w:proofErr w:type="spellStart"/>
      <w:r w:rsidRPr="008F3851">
        <w:rPr>
          <w:lang w:val="en-US"/>
        </w:rPr>
        <w:t>pagina</w:t>
      </w:r>
      <w:proofErr w:type="spellEnd"/>
      <w:r w:rsidRPr="008F3851">
        <w:rPr>
          <w:lang w:val="en-US"/>
        </w:rPr>
        <w:t>”</w:t>
      </w:r>
    </w:p>
    <w:p w14:paraId="1F7AFEF3" w14:textId="3099D1C9" w:rsidR="008F3851" w:rsidRPr="008F3851" w:rsidRDefault="008F3851" w:rsidP="008F3851">
      <w:pPr>
        <w:pStyle w:val="Lijstalinea"/>
        <w:numPr>
          <w:ilvl w:val="1"/>
          <w:numId w:val="8"/>
        </w:numPr>
        <w:rPr>
          <w:lang w:val="en-US"/>
        </w:rPr>
      </w:pPr>
      <w:r>
        <w:rPr>
          <w:lang w:val="en-US"/>
        </w:rPr>
        <w:t>git push</w:t>
      </w:r>
    </w:p>
    <w:p w14:paraId="4EC7EB1F" w14:textId="3A51A113" w:rsidR="00B16487" w:rsidRDefault="009855B1" w:rsidP="00B16487">
      <w:r>
        <w:t xml:space="preserve">Als je </w:t>
      </w:r>
      <w:r w:rsidR="009D4A2A">
        <w:t>de instructies volgt</w:t>
      </w:r>
      <w:r>
        <w:t xml:space="preserve"> gaat je </w:t>
      </w:r>
      <w:r w:rsidR="009D4A2A">
        <w:t>home pagina</w:t>
      </w:r>
      <w:r>
        <w:t xml:space="preserve"> er zo uitkomen te zien:</w:t>
      </w:r>
    </w:p>
    <w:p w14:paraId="689D2D0B" w14:textId="3DD876FE" w:rsidR="008F3851" w:rsidRDefault="008F3851" w:rsidP="00B16487">
      <w:r>
        <w:rPr>
          <w:noProof/>
        </w:rPr>
        <w:drawing>
          <wp:inline distT="0" distB="0" distL="0" distR="0" wp14:anchorId="3459C3B1" wp14:editId="77107A5E">
            <wp:extent cx="5760720" cy="485965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6EA5" w14:textId="17D20948" w:rsidR="003465EB" w:rsidRDefault="00872CBB" w:rsidP="008F3851">
      <w:pPr>
        <w:pStyle w:val="Lijstalinea"/>
        <w:numPr>
          <w:ilvl w:val="0"/>
          <w:numId w:val="8"/>
        </w:numPr>
      </w:pPr>
      <w:r>
        <w:lastRenderedPageBreak/>
        <w:t xml:space="preserve">Opdracht 2: </w:t>
      </w:r>
      <w:r w:rsidR="008F3851">
        <w:t xml:space="preserve">Over Pizza Mes pagina. Zorg ervoor dat je de juiste bootstrap classes en elementen gebruikt. </w:t>
      </w:r>
    </w:p>
    <w:p w14:paraId="010832F3" w14:textId="32975192" w:rsidR="003465EB" w:rsidRDefault="003465EB" w:rsidP="003465EB">
      <w:pPr>
        <w:pStyle w:val="Lijstalinea"/>
      </w:pPr>
      <w:r>
        <w:t>Maak de pagina responsieve, zodat alles op een mobiel onder elkaar valt.</w:t>
      </w:r>
    </w:p>
    <w:p w14:paraId="295916D5" w14:textId="669FF6AE" w:rsidR="008F3851" w:rsidRDefault="008F3851" w:rsidP="003465EB">
      <w:pPr>
        <w:pStyle w:val="Lijstalinea"/>
      </w:pPr>
      <w:r>
        <w:t xml:space="preserve">Nadat je de Over Pizza Mes pagina gemaakt hebt, doe je een git push met de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“over pagina”</w:t>
      </w:r>
    </w:p>
    <w:p w14:paraId="59CDA5EB" w14:textId="77777777" w:rsidR="008F3851" w:rsidRDefault="008F3851" w:rsidP="008F3851">
      <w:pPr>
        <w:pStyle w:val="Lijstalinea"/>
        <w:numPr>
          <w:ilvl w:val="1"/>
          <w:numId w:val="8"/>
        </w:numPr>
      </w:pPr>
      <w:r>
        <w:t xml:space="preserve">git </w:t>
      </w:r>
      <w:proofErr w:type="spellStart"/>
      <w:r>
        <w:t>add</w:t>
      </w:r>
      <w:proofErr w:type="spellEnd"/>
      <w:r>
        <w:t xml:space="preserve"> .</w:t>
      </w:r>
    </w:p>
    <w:p w14:paraId="41631F95" w14:textId="3769B710" w:rsidR="008F3851" w:rsidRPr="008F3851" w:rsidRDefault="008F3851" w:rsidP="008F3851">
      <w:pPr>
        <w:pStyle w:val="Lijstalinea"/>
        <w:numPr>
          <w:ilvl w:val="1"/>
          <w:numId w:val="8"/>
        </w:numPr>
        <w:rPr>
          <w:lang w:val="en-US"/>
        </w:rPr>
      </w:pPr>
      <w:r w:rsidRPr="008F3851">
        <w:rPr>
          <w:lang w:val="en-US"/>
        </w:rPr>
        <w:t>git commit -m “</w:t>
      </w:r>
      <w:r>
        <w:rPr>
          <w:lang w:val="en-US"/>
        </w:rPr>
        <w:t>over</w:t>
      </w:r>
      <w:r w:rsidRPr="008F3851">
        <w:rPr>
          <w:lang w:val="en-US"/>
        </w:rPr>
        <w:t xml:space="preserve"> </w:t>
      </w:r>
      <w:proofErr w:type="spellStart"/>
      <w:r w:rsidRPr="008F3851">
        <w:rPr>
          <w:lang w:val="en-US"/>
        </w:rPr>
        <w:t>pagina</w:t>
      </w:r>
      <w:proofErr w:type="spellEnd"/>
      <w:r w:rsidRPr="008F3851">
        <w:rPr>
          <w:lang w:val="en-US"/>
        </w:rPr>
        <w:t>”</w:t>
      </w:r>
    </w:p>
    <w:p w14:paraId="12BF7099" w14:textId="77777777" w:rsidR="008F3851" w:rsidRPr="008F3851" w:rsidRDefault="008F3851" w:rsidP="008F3851">
      <w:pPr>
        <w:pStyle w:val="Lijstalinea"/>
        <w:numPr>
          <w:ilvl w:val="1"/>
          <w:numId w:val="8"/>
        </w:numPr>
        <w:rPr>
          <w:lang w:val="en-US"/>
        </w:rPr>
      </w:pPr>
      <w:r>
        <w:rPr>
          <w:lang w:val="en-US"/>
        </w:rPr>
        <w:t>git push</w:t>
      </w:r>
    </w:p>
    <w:p w14:paraId="554F4C69" w14:textId="6FBACBEC" w:rsidR="008F3851" w:rsidRDefault="008F3851" w:rsidP="008F3851">
      <w:r>
        <w:t>Als je de instructies volgt gaat je home pagina er zo uitkomen te zien:</w:t>
      </w:r>
    </w:p>
    <w:p w14:paraId="6C2E027C" w14:textId="77777777" w:rsidR="00872CBB" w:rsidRDefault="00872CBB" w:rsidP="008F3851"/>
    <w:p w14:paraId="4E552767" w14:textId="6F38ADE2" w:rsidR="008F3851" w:rsidRDefault="000E2D98" w:rsidP="008F3851">
      <w:r>
        <w:rPr>
          <w:noProof/>
        </w:rPr>
        <w:drawing>
          <wp:inline distT="0" distB="0" distL="0" distR="0" wp14:anchorId="6D559F0D" wp14:editId="1104CD43">
            <wp:extent cx="5896316" cy="3871732"/>
            <wp:effectExtent l="0" t="0" r="9525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4184" cy="388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B487" w14:textId="3C2242A9" w:rsidR="00872CBB" w:rsidRDefault="00872CBB">
      <w:r>
        <w:br w:type="page"/>
      </w:r>
    </w:p>
    <w:p w14:paraId="7A9C9B96" w14:textId="3C1E6B20" w:rsidR="003465EB" w:rsidRDefault="00872CBB" w:rsidP="000E2D98">
      <w:pPr>
        <w:pStyle w:val="Lijstalinea"/>
        <w:numPr>
          <w:ilvl w:val="0"/>
          <w:numId w:val="8"/>
        </w:numPr>
      </w:pPr>
      <w:r>
        <w:lastRenderedPageBreak/>
        <w:t xml:space="preserve">Opdracht 3: </w:t>
      </w:r>
      <w:r w:rsidR="000E2D98">
        <w:t xml:space="preserve">Menu pagina. Zorg ervoor dat je de juiste bootstrap classes en elementen gebruikt. </w:t>
      </w:r>
    </w:p>
    <w:p w14:paraId="3FDCADD4" w14:textId="1005875E" w:rsidR="003465EB" w:rsidRDefault="003465EB" w:rsidP="003465EB">
      <w:pPr>
        <w:pStyle w:val="Lijstalinea"/>
      </w:pPr>
      <w:r>
        <w:t>Maak de pagina responsieve, zodat alles op een mobiel onder elkaar valt.</w:t>
      </w:r>
    </w:p>
    <w:p w14:paraId="4022FE43" w14:textId="6509B11E" w:rsidR="000E2D98" w:rsidRDefault="000E2D98" w:rsidP="003465EB">
      <w:pPr>
        <w:pStyle w:val="Lijstalinea"/>
      </w:pPr>
      <w:r>
        <w:t xml:space="preserve">Nadat je de Menu pagina gemaakt hebt, doe je een git push met de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“menu pagina”</w:t>
      </w:r>
    </w:p>
    <w:p w14:paraId="198116ED" w14:textId="77777777" w:rsidR="000E2D98" w:rsidRDefault="000E2D98" w:rsidP="000E2D98">
      <w:pPr>
        <w:pStyle w:val="Lijstalinea"/>
        <w:numPr>
          <w:ilvl w:val="1"/>
          <w:numId w:val="8"/>
        </w:numPr>
      </w:pPr>
      <w:r>
        <w:t xml:space="preserve">git </w:t>
      </w:r>
      <w:proofErr w:type="spellStart"/>
      <w:r>
        <w:t>add</w:t>
      </w:r>
      <w:proofErr w:type="spellEnd"/>
      <w:r>
        <w:t xml:space="preserve"> .</w:t>
      </w:r>
    </w:p>
    <w:p w14:paraId="085939A0" w14:textId="147F02AE" w:rsidR="000E2D98" w:rsidRPr="008F3851" w:rsidRDefault="000E2D98" w:rsidP="000E2D98">
      <w:pPr>
        <w:pStyle w:val="Lijstalinea"/>
        <w:numPr>
          <w:ilvl w:val="1"/>
          <w:numId w:val="8"/>
        </w:numPr>
        <w:rPr>
          <w:lang w:val="en-US"/>
        </w:rPr>
      </w:pPr>
      <w:r w:rsidRPr="008F3851">
        <w:rPr>
          <w:lang w:val="en-US"/>
        </w:rPr>
        <w:t>git commit -m “</w:t>
      </w:r>
      <w:r>
        <w:rPr>
          <w:lang w:val="en-US"/>
        </w:rPr>
        <w:t>menu</w:t>
      </w:r>
      <w:r w:rsidRPr="008F3851">
        <w:rPr>
          <w:lang w:val="en-US"/>
        </w:rPr>
        <w:t xml:space="preserve"> </w:t>
      </w:r>
      <w:proofErr w:type="spellStart"/>
      <w:r w:rsidRPr="008F3851">
        <w:rPr>
          <w:lang w:val="en-US"/>
        </w:rPr>
        <w:t>pagina</w:t>
      </w:r>
      <w:proofErr w:type="spellEnd"/>
      <w:r w:rsidRPr="008F3851">
        <w:rPr>
          <w:lang w:val="en-US"/>
        </w:rPr>
        <w:t>”</w:t>
      </w:r>
    </w:p>
    <w:p w14:paraId="62045317" w14:textId="77777777" w:rsidR="000E2D98" w:rsidRPr="008F3851" w:rsidRDefault="000E2D98" w:rsidP="000E2D98">
      <w:pPr>
        <w:pStyle w:val="Lijstalinea"/>
        <w:numPr>
          <w:ilvl w:val="1"/>
          <w:numId w:val="8"/>
        </w:numPr>
        <w:rPr>
          <w:lang w:val="en-US"/>
        </w:rPr>
      </w:pPr>
      <w:r>
        <w:rPr>
          <w:lang w:val="en-US"/>
        </w:rPr>
        <w:t>git push</w:t>
      </w:r>
    </w:p>
    <w:p w14:paraId="5AF47A63" w14:textId="0F845853" w:rsidR="000E2D98" w:rsidRDefault="000E2D98" w:rsidP="000E2D98">
      <w:r>
        <w:t>Als je de instructies volgt gaat je home pagina er zo uitkomen te zien:</w:t>
      </w:r>
    </w:p>
    <w:p w14:paraId="18B7D421" w14:textId="3B56B5C8" w:rsidR="000E2D98" w:rsidRDefault="000E2D98" w:rsidP="000E2D98">
      <w:r>
        <w:rPr>
          <w:noProof/>
        </w:rPr>
        <w:drawing>
          <wp:inline distT="0" distB="0" distL="0" distR="0" wp14:anchorId="7E31DD21" wp14:editId="7DC32326">
            <wp:extent cx="5760720" cy="2776855"/>
            <wp:effectExtent l="0" t="0" r="0" b="444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81AB" w14:textId="77777777" w:rsidR="00540DA1" w:rsidRDefault="00540DA1" w:rsidP="000E2D98"/>
    <w:p w14:paraId="2245EF94" w14:textId="30AF01E1" w:rsidR="000E2D98" w:rsidRDefault="000E2D98" w:rsidP="000E2D98">
      <w:r>
        <w:rPr>
          <w:noProof/>
        </w:rPr>
        <w:drawing>
          <wp:inline distT="0" distB="0" distL="0" distR="0" wp14:anchorId="6DFD743E" wp14:editId="3A4CD5B3">
            <wp:extent cx="5760720" cy="2983865"/>
            <wp:effectExtent l="0" t="0" r="0" b="698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E403" w14:textId="0D181C10" w:rsidR="000E2D98" w:rsidRDefault="000E2D98" w:rsidP="000E2D98"/>
    <w:p w14:paraId="70F95060" w14:textId="26A52FD5" w:rsidR="000E2D98" w:rsidRDefault="000E2D98" w:rsidP="000E2D98">
      <w:r>
        <w:rPr>
          <w:noProof/>
        </w:rPr>
        <w:lastRenderedPageBreak/>
        <w:drawing>
          <wp:inline distT="0" distB="0" distL="0" distR="0" wp14:anchorId="2A28B527" wp14:editId="6FF2ADA1">
            <wp:extent cx="5760720" cy="3591560"/>
            <wp:effectExtent l="0" t="0" r="0" b="889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2D64" w14:textId="5E1EF98D" w:rsidR="000E2D98" w:rsidRDefault="000E2D98" w:rsidP="000E2D98"/>
    <w:p w14:paraId="51F0F631" w14:textId="04C531C6" w:rsidR="003465EB" w:rsidRDefault="00540DA1" w:rsidP="000E2D98">
      <w:pPr>
        <w:pStyle w:val="Lijstalinea"/>
        <w:numPr>
          <w:ilvl w:val="0"/>
          <w:numId w:val="8"/>
        </w:numPr>
      </w:pPr>
      <w:r>
        <w:t xml:space="preserve">Opdracht 4: </w:t>
      </w:r>
      <w:r w:rsidR="000E2D98">
        <w:t xml:space="preserve">Contact pagina. Zorg ervoor dat je de juiste bootstrap classes en elementen gebruikt. </w:t>
      </w:r>
    </w:p>
    <w:p w14:paraId="34F26AE0" w14:textId="52FAD862" w:rsidR="003465EB" w:rsidRDefault="003465EB" w:rsidP="003465EB">
      <w:pPr>
        <w:pStyle w:val="Lijstalinea"/>
      </w:pPr>
      <w:r>
        <w:t>Maak de pagina responsieve, zodat alles op een mobiel onder elkaar valt.</w:t>
      </w:r>
    </w:p>
    <w:p w14:paraId="5BF41E42" w14:textId="242184DA" w:rsidR="000E2D98" w:rsidRDefault="000E2D98" w:rsidP="003465EB">
      <w:pPr>
        <w:pStyle w:val="Lijstalinea"/>
      </w:pPr>
      <w:r>
        <w:t xml:space="preserve">Nadat je de Contact pagina gemaakt hebt, doe je een git push met de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“contact pagina”</w:t>
      </w:r>
    </w:p>
    <w:p w14:paraId="3F39B892" w14:textId="77777777" w:rsidR="000E2D98" w:rsidRDefault="000E2D98" w:rsidP="000E2D98">
      <w:pPr>
        <w:pStyle w:val="Lijstalinea"/>
        <w:numPr>
          <w:ilvl w:val="1"/>
          <w:numId w:val="8"/>
        </w:numPr>
      </w:pPr>
      <w:r>
        <w:t xml:space="preserve">git </w:t>
      </w:r>
      <w:proofErr w:type="spellStart"/>
      <w:r>
        <w:t>add</w:t>
      </w:r>
      <w:proofErr w:type="spellEnd"/>
      <w:r>
        <w:t xml:space="preserve"> .</w:t>
      </w:r>
    </w:p>
    <w:p w14:paraId="246A96C7" w14:textId="4C946B46" w:rsidR="000E2D98" w:rsidRPr="008F3851" w:rsidRDefault="000E2D98" w:rsidP="000E2D98">
      <w:pPr>
        <w:pStyle w:val="Lijstalinea"/>
        <w:numPr>
          <w:ilvl w:val="1"/>
          <w:numId w:val="8"/>
        </w:numPr>
        <w:rPr>
          <w:lang w:val="en-US"/>
        </w:rPr>
      </w:pPr>
      <w:r w:rsidRPr="008F3851">
        <w:rPr>
          <w:lang w:val="en-US"/>
        </w:rPr>
        <w:t>git commit -m “</w:t>
      </w:r>
      <w:r w:rsidRPr="000E2D98">
        <w:rPr>
          <w:lang w:val="en-US"/>
        </w:rPr>
        <w:t xml:space="preserve">contact </w:t>
      </w:r>
      <w:proofErr w:type="spellStart"/>
      <w:r w:rsidRPr="008F3851">
        <w:rPr>
          <w:lang w:val="en-US"/>
        </w:rPr>
        <w:t>pagina</w:t>
      </w:r>
      <w:proofErr w:type="spellEnd"/>
      <w:r w:rsidRPr="008F3851">
        <w:rPr>
          <w:lang w:val="en-US"/>
        </w:rPr>
        <w:t>”</w:t>
      </w:r>
    </w:p>
    <w:p w14:paraId="28270CB0" w14:textId="77777777" w:rsidR="000E2D98" w:rsidRPr="008F3851" w:rsidRDefault="000E2D98" w:rsidP="000E2D98">
      <w:pPr>
        <w:pStyle w:val="Lijstalinea"/>
        <w:numPr>
          <w:ilvl w:val="1"/>
          <w:numId w:val="8"/>
        </w:numPr>
        <w:rPr>
          <w:lang w:val="en-US"/>
        </w:rPr>
      </w:pPr>
      <w:r>
        <w:rPr>
          <w:lang w:val="en-US"/>
        </w:rPr>
        <w:t>git push</w:t>
      </w:r>
    </w:p>
    <w:p w14:paraId="7D1E7ED8" w14:textId="77777777" w:rsidR="000E2D98" w:rsidRDefault="000E2D98" w:rsidP="000E2D98">
      <w:r>
        <w:t>Als je de instructies volgt gaat je home pagina er zo uitkomen te zien:</w:t>
      </w:r>
    </w:p>
    <w:p w14:paraId="00282103" w14:textId="25612859" w:rsidR="008F3851" w:rsidRDefault="000E2D98" w:rsidP="000E2D98">
      <w:r>
        <w:rPr>
          <w:noProof/>
        </w:rPr>
        <w:drawing>
          <wp:inline distT="0" distB="0" distL="0" distR="0" wp14:anchorId="651E5441" wp14:editId="767E9861">
            <wp:extent cx="5853676" cy="2442258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5220" cy="244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94A8" w14:textId="3D34BEF5" w:rsidR="0019493A" w:rsidRDefault="0019493A" w:rsidP="000E2D98"/>
    <w:p w14:paraId="17B3B45A" w14:textId="77777777" w:rsidR="0019493A" w:rsidRPr="0019493A" w:rsidRDefault="0019493A" w:rsidP="0019493A">
      <w:pPr>
        <w:pStyle w:val="Geenafstand"/>
        <w:rPr>
          <w:sz w:val="28"/>
          <w:szCs w:val="28"/>
        </w:rPr>
      </w:pPr>
      <w:r w:rsidRPr="0019493A">
        <w:rPr>
          <w:sz w:val="28"/>
          <w:szCs w:val="28"/>
        </w:rPr>
        <w:lastRenderedPageBreak/>
        <w:t>Tekst Pizza Mes</w:t>
      </w:r>
    </w:p>
    <w:p w14:paraId="641A99B7" w14:textId="77777777" w:rsidR="0019493A" w:rsidRDefault="0019493A" w:rsidP="0019493A">
      <w:pPr>
        <w:pStyle w:val="Geenafstand"/>
        <w:rPr>
          <w:b/>
          <w:bCs/>
        </w:rPr>
      </w:pPr>
    </w:p>
    <w:p w14:paraId="6B87E415" w14:textId="77777777" w:rsidR="0019493A" w:rsidRPr="005E7317" w:rsidRDefault="0019493A" w:rsidP="0019493A">
      <w:pPr>
        <w:pStyle w:val="Geenafstand"/>
        <w:rPr>
          <w:b/>
          <w:bCs/>
        </w:rPr>
      </w:pPr>
      <w:r w:rsidRPr="005E7317">
        <w:rPr>
          <w:b/>
          <w:bCs/>
        </w:rPr>
        <w:t xml:space="preserve">Index.html: </w:t>
      </w:r>
    </w:p>
    <w:p w14:paraId="5745FB54" w14:textId="77777777" w:rsidR="0019493A" w:rsidRPr="007C201A" w:rsidRDefault="0019493A" w:rsidP="0019493A">
      <w:pPr>
        <w:pStyle w:val="Geenafstand"/>
      </w:pPr>
      <w:r w:rsidRPr="007C201A">
        <w:t>Italiaan: Pizza Mes.</w:t>
      </w:r>
    </w:p>
    <w:p w14:paraId="32C7AF8A" w14:textId="77777777" w:rsidR="0019493A" w:rsidRPr="007C201A" w:rsidRDefault="0019493A" w:rsidP="0019493A">
      <w:pPr>
        <w:pStyle w:val="Geenafstand"/>
      </w:pPr>
      <w:r w:rsidRPr="007C201A">
        <w:t>Pizza Mes is een familie bedrijf dat al vanaf 1980 bestaat.</w:t>
      </w:r>
    </w:p>
    <w:p w14:paraId="31A61BCC" w14:textId="77777777" w:rsidR="0019493A" w:rsidRPr="007C201A" w:rsidRDefault="0019493A" w:rsidP="0019493A">
      <w:pPr>
        <w:pStyle w:val="Geenafstand"/>
      </w:pPr>
      <w:r w:rsidRPr="007C201A">
        <w:t>Wij bieden een breed scala van de beste Italiaanse gerechten aan onze bezoekers en gasten. Hieronder vindt u enkele van onze meest populaire gerechten, pizza's en antipasti.</w:t>
      </w:r>
    </w:p>
    <w:p w14:paraId="4C8532B5" w14:textId="77777777" w:rsidR="0019493A" w:rsidRPr="007C201A" w:rsidRDefault="0019493A" w:rsidP="0019493A">
      <w:pPr>
        <w:pStyle w:val="Geenafstand"/>
      </w:pPr>
    </w:p>
    <w:p w14:paraId="2CF71C2D" w14:textId="77777777" w:rsidR="0019493A" w:rsidRPr="00524805" w:rsidRDefault="0019493A" w:rsidP="0019493A">
      <w:pPr>
        <w:pStyle w:val="Geenafstand"/>
      </w:pPr>
      <w:r w:rsidRPr="00524805">
        <w:t>Aanbiedingen </w:t>
      </w:r>
    </w:p>
    <w:p w14:paraId="1F00BCB2" w14:textId="77777777" w:rsidR="0019493A" w:rsidRDefault="0019493A" w:rsidP="0019493A">
      <w:pPr>
        <w:pStyle w:val="Geenafstand"/>
      </w:pPr>
      <w:r w:rsidRPr="00524805">
        <w:t>De aanbiedingen van deze week:</w:t>
      </w:r>
    </w:p>
    <w:p w14:paraId="7A53C40A" w14:textId="77777777" w:rsidR="0019493A" w:rsidRPr="007C201A" w:rsidRDefault="0019493A" w:rsidP="0019493A">
      <w:pPr>
        <w:pStyle w:val="Geenafstand"/>
      </w:pPr>
      <w:r w:rsidRPr="007C201A">
        <w:t xml:space="preserve">Pizza olijven. De pizza olijven is in de aanbieding. NU: €5,- </w:t>
      </w:r>
    </w:p>
    <w:p w14:paraId="7A94A97E" w14:textId="77777777" w:rsidR="0019493A" w:rsidRPr="007C201A" w:rsidRDefault="0019493A" w:rsidP="0019493A">
      <w:pPr>
        <w:pStyle w:val="Geenafstand"/>
      </w:pPr>
      <w:r w:rsidRPr="007C201A">
        <w:t>Pizza salami. De pizza salami is in de aanbieding. NU: €5,50</w:t>
      </w:r>
    </w:p>
    <w:p w14:paraId="34373C56" w14:textId="77777777" w:rsidR="0019493A" w:rsidRPr="007C201A" w:rsidRDefault="0019493A" w:rsidP="0019493A">
      <w:pPr>
        <w:pStyle w:val="Geenafstand"/>
      </w:pPr>
      <w:r w:rsidRPr="007C201A">
        <w:t>Lasagne. De pasta lasagne is in de aanbieding. NU: €7,-</w:t>
      </w:r>
    </w:p>
    <w:p w14:paraId="461288EE" w14:textId="77777777" w:rsidR="0019493A" w:rsidRDefault="0019493A" w:rsidP="0019493A">
      <w:pPr>
        <w:pStyle w:val="Geenafstand"/>
      </w:pPr>
    </w:p>
    <w:p w14:paraId="501BFC8F" w14:textId="77777777" w:rsidR="0019493A" w:rsidRPr="007C201A" w:rsidRDefault="0019493A" w:rsidP="0019493A">
      <w:pPr>
        <w:pStyle w:val="Geenafstand"/>
      </w:pPr>
    </w:p>
    <w:p w14:paraId="5CB4DB94" w14:textId="77777777" w:rsidR="0019493A" w:rsidRPr="005E7317" w:rsidRDefault="0019493A" w:rsidP="0019493A">
      <w:pPr>
        <w:pStyle w:val="Geenafstand"/>
        <w:rPr>
          <w:b/>
          <w:bCs/>
        </w:rPr>
      </w:pPr>
      <w:r w:rsidRPr="005E7317">
        <w:rPr>
          <w:b/>
          <w:bCs/>
        </w:rPr>
        <w:t>Contact.html:</w:t>
      </w:r>
    </w:p>
    <w:p w14:paraId="2158B09B" w14:textId="77777777" w:rsidR="0019493A" w:rsidRPr="006E110A" w:rsidRDefault="0019493A" w:rsidP="0019493A">
      <w:pPr>
        <w:pStyle w:val="Geenafstand"/>
      </w:pPr>
      <w:r w:rsidRPr="007C201A">
        <w:t>Neem gerust contact met ons op. pizzames@live.com</w:t>
      </w:r>
    </w:p>
    <w:p w14:paraId="627BFD1A" w14:textId="77777777" w:rsidR="0019493A" w:rsidRPr="00524805" w:rsidRDefault="0019493A" w:rsidP="0019493A">
      <w:pPr>
        <w:pStyle w:val="Geenafstand"/>
      </w:pPr>
      <w:r w:rsidRPr="00524805">
        <w:t xml:space="preserve">Aantal Klanten: </w:t>
      </w:r>
      <w:r>
        <w:t>530</w:t>
      </w:r>
    </w:p>
    <w:p w14:paraId="49A9C3A2" w14:textId="77777777" w:rsidR="0019493A" w:rsidRPr="00524805" w:rsidRDefault="0019493A" w:rsidP="0019493A">
      <w:pPr>
        <w:pStyle w:val="Geenafstand"/>
      </w:pPr>
      <w:r w:rsidRPr="00524805">
        <w:t>Aantal </w:t>
      </w:r>
      <w:proofErr w:type="spellStart"/>
      <w:r w:rsidRPr="00524805">
        <w:t>Likes</w:t>
      </w:r>
      <w:proofErr w:type="spellEnd"/>
      <w:r w:rsidRPr="00524805">
        <w:t xml:space="preserve">: </w:t>
      </w:r>
      <w:r>
        <w:t>450</w:t>
      </w:r>
    </w:p>
    <w:p w14:paraId="10C2FAFE" w14:textId="77777777" w:rsidR="0019493A" w:rsidRPr="00524805" w:rsidRDefault="0019493A" w:rsidP="0019493A">
      <w:pPr>
        <w:pStyle w:val="Geenafstand"/>
      </w:pPr>
    </w:p>
    <w:p w14:paraId="23238D49" w14:textId="77777777" w:rsidR="0019493A" w:rsidRPr="00524805" w:rsidRDefault="0019493A" w:rsidP="0019493A">
      <w:pPr>
        <w:pStyle w:val="Geenafstand"/>
      </w:pPr>
    </w:p>
    <w:p w14:paraId="25EFE70A" w14:textId="77777777" w:rsidR="0019493A" w:rsidRDefault="0019493A" w:rsidP="0019493A">
      <w:pPr>
        <w:pStyle w:val="Geenafstand"/>
        <w:rPr>
          <w:b/>
          <w:bCs/>
        </w:rPr>
      </w:pPr>
      <w:r w:rsidRPr="005E7317">
        <w:rPr>
          <w:b/>
          <w:bCs/>
        </w:rPr>
        <w:t xml:space="preserve">Menu.html: </w:t>
      </w:r>
    </w:p>
    <w:p w14:paraId="7F7F22FA" w14:textId="77777777" w:rsidR="0019493A" w:rsidRPr="007C201A" w:rsidRDefault="0019493A" w:rsidP="0019493A">
      <w:pPr>
        <w:pStyle w:val="Geenafstand"/>
      </w:pPr>
      <w:r w:rsidRPr="007C201A">
        <w:t>Voorgerecht</w:t>
      </w:r>
    </w:p>
    <w:p w14:paraId="4B6DC170" w14:textId="77777777" w:rsidR="0019493A" w:rsidRPr="007C201A" w:rsidRDefault="0019493A" w:rsidP="0019493A">
      <w:pPr>
        <w:pStyle w:val="Geenafstand"/>
      </w:pPr>
      <w:proofErr w:type="spellStart"/>
      <w:r w:rsidRPr="007C201A">
        <w:t>Olive</w:t>
      </w:r>
      <w:proofErr w:type="spellEnd"/>
      <w:r w:rsidRPr="007C201A">
        <w:t> </w:t>
      </w:r>
      <w:proofErr w:type="spellStart"/>
      <w:r w:rsidRPr="007C201A">
        <w:t>Marinate</w:t>
      </w:r>
      <w:proofErr w:type="spellEnd"/>
      <w:r w:rsidRPr="007C201A">
        <w:t>. Gemarineerde olijven met knokloof, peper en rosmarijn. €5,50</w:t>
      </w:r>
    </w:p>
    <w:p w14:paraId="4CA2BFD3" w14:textId="77777777" w:rsidR="0019493A" w:rsidRPr="007C201A" w:rsidRDefault="0019493A" w:rsidP="0019493A">
      <w:pPr>
        <w:pStyle w:val="Geenafstand"/>
      </w:pPr>
      <w:proofErr w:type="spellStart"/>
      <w:r w:rsidRPr="007C201A">
        <w:t>Focaccia</w:t>
      </w:r>
      <w:proofErr w:type="spellEnd"/>
      <w:r w:rsidRPr="007C201A">
        <w:t>. Pizzabrood met rosmarijn en olijfolie. € 6,95</w:t>
      </w:r>
    </w:p>
    <w:p w14:paraId="1AA5EF33" w14:textId="77777777" w:rsidR="0019493A" w:rsidRPr="007C201A" w:rsidRDefault="0019493A" w:rsidP="0019493A">
      <w:pPr>
        <w:pStyle w:val="Geenafstand"/>
      </w:pPr>
      <w:proofErr w:type="spellStart"/>
      <w:r w:rsidRPr="007C201A">
        <w:t>Caprese</w:t>
      </w:r>
      <w:proofErr w:type="spellEnd"/>
      <w:r w:rsidRPr="007C201A">
        <w:t> di </w:t>
      </w:r>
      <w:proofErr w:type="spellStart"/>
      <w:r w:rsidRPr="007C201A">
        <w:t>Burrata</w:t>
      </w:r>
      <w:proofErr w:type="spellEnd"/>
      <w:r w:rsidRPr="007C201A">
        <w:t>. Tomaten, basilicum, </w:t>
      </w:r>
      <w:proofErr w:type="spellStart"/>
      <w:r w:rsidRPr="007C201A">
        <w:t>Burrata</w:t>
      </w:r>
      <w:proofErr w:type="spellEnd"/>
      <w:r w:rsidRPr="007C201A">
        <w:t> en olijfolie. € 12,50</w:t>
      </w:r>
    </w:p>
    <w:p w14:paraId="6AD6406E" w14:textId="77777777" w:rsidR="0019493A" w:rsidRPr="005E7317" w:rsidRDefault="0019493A" w:rsidP="0019493A">
      <w:pPr>
        <w:pStyle w:val="Geenafstand"/>
      </w:pPr>
    </w:p>
    <w:p w14:paraId="3872B20C" w14:textId="77777777" w:rsidR="0019493A" w:rsidRPr="005E7317" w:rsidRDefault="0019493A" w:rsidP="0019493A">
      <w:pPr>
        <w:pStyle w:val="Geenafstand"/>
      </w:pPr>
      <w:r>
        <w:t>Pizza</w:t>
      </w:r>
    </w:p>
    <w:p w14:paraId="23255A64" w14:textId="77777777" w:rsidR="0019493A" w:rsidRPr="007C201A" w:rsidRDefault="0019493A" w:rsidP="0019493A">
      <w:pPr>
        <w:pStyle w:val="Geenafstand"/>
      </w:pPr>
      <w:r w:rsidRPr="007C201A">
        <w:t>Pizza olijf. Pizza met gemarineerde olijven en knoflook. € 5,-</w:t>
      </w:r>
    </w:p>
    <w:p w14:paraId="6B09749C" w14:textId="77777777" w:rsidR="0019493A" w:rsidRPr="0019493A" w:rsidRDefault="0019493A" w:rsidP="0019493A">
      <w:pPr>
        <w:pStyle w:val="Geenafstand"/>
        <w:rPr>
          <w:lang w:val="en-US"/>
        </w:rPr>
      </w:pPr>
      <w:r w:rsidRPr="007C201A">
        <w:t>Pizza </w:t>
      </w:r>
      <w:proofErr w:type="spellStart"/>
      <w:r w:rsidRPr="007C201A">
        <w:t>vegetariana</w:t>
      </w:r>
      <w:proofErr w:type="spellEnd"/>
      <w:r w:rsidRPr="007C201A">
        <w:t xml:space="preserve">. Pizza met allerlei soorten groenten. </w:t>
      </w:r>
      <w:r w:rsidRPr="0019493A">
        <w:rPr>
          <w:lang w:val="en-US"/>
        </w:rPr>
        <w:t>€ 6,50</w:t>
      </w:r>
    </w:p>
    <w:p w14:paraId="64CB6D0C" w14:textId="77777777" w:rsidR="0019493A" w:rsidRPr="007C201A" w:rsidRDefault="0019493A" w:rsidP="0019493A">
      <w:pPr>
        <w:pStyle w:val="Geenafstand"/>
      </w:pPr>
      <w:r w:rsidRPr="0019493A">
        <w:rPr>
          <w:lang w:val="en-US"/>
        </w:rPr>
        <w:t xml:space="preserve">Pizza salami. Pizza met salami. </w:t>
      </w:r>
      <w:r w:rsidRPr="007C201A">
        <w:t>€ 5,50</w:t>
      </w:r>
    </w:p>
    <w:p w14:paraId="6B23403F" w14:textId="77777777" w:rsidR="0019493A" w:rsidRPr="0019493A" w:rsidRDefault="0019493A" w:rsidP="0019493A">
      <w:pPr>
        <w:pStyle w:val="Geenafstand"/>
        <w:rPr>
          <w:lang w:val="en-US"/>
        </w:rPr>
      </w:pPr>
      <w:r w:rsidRPr="007C201A">
        <w:t>Pizza mix. 3 kleine pizza's van salami, </w:t>
      </w:r>
      <w:proofErr w:type="spellStart"/>
      <w:r w:rsidRPr="007C201A">
        <w:t>vegetariana</w:t>
      </w:r>
      <w:proofErr w:type="spellEnd"/>
      <w:r w:rsidRPr="007C201A">
        <w:t xml:space="preserve"> en olijven. </w:t>
      </w:r>
      <w:r w:rsidRPr="0019493A">
        <w:rPr>
          <w:lang w:val="en-US"/>
        </w:rPr>
        <w:t>€ 10,-</w:t>
      </w:r>
    </w:p>
    <w:p w14:paraId="42649764" w14:textId="77777777" w:rsidR="0019493A" w:rsidRPr="0019493A" w:rsidRDefault="0019493A" w:rsidP="0019493A">
      <w:pPr>
        <w:pStyle w:val="Geenafstand"/>
        <w:rPr>
          <w:lang w:val="en-US"/>
        </w:rPr>
      </w:pPr>
    </w:p>
    <w:p w14:paraId="28109D63" w14:textId="77777777" w:rsidR="0019493A" w:rsidRPr="0019493A" w:rsidRDefault="0019493A" w:rsidP="0019493A">
      <w:pPr>
        <w:pStyle w:val="Geenafstand"/>
        <w:rPr>
          <w:lang w:val="en-US"/>
        </w:rPr>
      </w:pPr>
      <w:r w:rsidRPr="0019493A">
        <w:rPr>
          <w:lang w:val="en-US"/>
        </w:rPr>
        <w:t xml:space="preserve">Pasta </w:t>
      </w:r>
    </w:p>
    <w:p w14:paraId="2072B270" w14:textId="77777777" w:rsidR="0019493A" w:rsidRPr="007C201A" w:rsidRDefault="0019493A" w:rsidP="0019493A">
      <w:pPr>
        <w:pStyle w:val="Geenafstand"/>
      </w:pPr>
      <w:r w:rsidRPr="0019493A">
        <w:rPr>
          <w:lang w:val="en-US"/>
        </w:rPr>
        <w:t>Pasta pesto. Penne met pesto </w:t>
      </w:r>
      <w:proofErr w:type="spellStart"/>
      <w:r w:rsidRPr="0019493A">
        <w:rPr>
          <w:lang w:val="en-US"/>
        </w:rPr>
        <w:t>saus</w:t>
      </w:r>
      <w:proofErr w:type="spellEnd"/>
      <w:r w:rsidRPr="0019493A">
        <w:rPr>
          <w:lang w:val="en-US"/>
        </w:rPr>
        <w:t xml:space="preserve">. </w:t>
      </w:r>
      <w:r w:rsidRPr="007C201A">
        <w:t>€ 6,-</w:t>
      </w:r>
    </w:p>
    <w:p w14:paraId="6B343380" w14:textId="77777777" w:rsidR="0019493A" w:rsidRPr="007C201A" w:rsidRDefault="0019493A" w:rsidP="0019493A">
      <w:pPr>
        <w:pStyle w:val="Geenafstand"/>
      </w:pPr>
      <w:r w:rsidRPr="007C201A">
        <w:t>Pasta spaghetti. Spaghetti met rode saus. € 8,-</w:t>
      </w:r>
    </w:p>
    <w:p w14:paraId="4CA893E9" w14:textId="77777777" w:rsidR="0019493A" w:rsidRPr="007C201A" w:rsidRDefault="0019493A" w:rsidP="0019493A">
      <w:pPr>
        <w:pStyle w:val="Geenafstand"/>
      </w:pPr>
      <w:r w:rsidRPr="007C201A">
        <w:t>Pasta tagliatelle. Tagliatelle met spinazie en kaassaus. € 7,50</w:t>
      </w:r>
    </w:p>
    <w:p w14:paraId="7A3F2663" w14:textId="77777777" w:rsidR="0019493A" w:rsidRPr="007C201A" w:rsidRDefault="0019493A" w:rsidP="0019493A">
      <w:pPr>
        <w:pStyle w:val="Geenafstand"/>
      </w:pPr>
      <w:r w:rsidRPr="007C201A">
        <w:t>Pasta lasagne. Lasagne met spekjes. € 7,-</w:t>
      </w:r>
    </w:p>
    <w:p w14:paraId="63B08E83" w14:textId="77777777" w:rsidR="0019493A" w:rsidRPr="005E7317" w:rsidRDefault="0019493A" w:rsidP="0019493A">
      <w:pPr>
        <w:pStyle w:val="Geenafstand"/>
      </w:pPr>
    </w:p>
    <w:p w14:paraId="07581CD2" w14:textId="77777777" w:rsidR="0019493A" w:rsidRPr="005E7317" w:rsidRDefault="0019493A" w:rsidP="0019493A">
      <w:pPr>
        <w:pStyle w:val="Geenafstand"/>
      </w:pPr>
    </w:p>
    <w:p w14:paraId="5A5666F9" w14:textId="77777777" w:rsidR="0019493A" w:rsidRPr="005E7317" w:rsidRDefault="0019493A" w:rsidP="0019493A">
      <w:pPr>
        <w:pStyle w:val="Geenafstand"/>
        <w:rPr>
          <w:b/>
          <w:bCs/>
        </w:rPr>
      </w:pPr>
      <w:r w:rsidRPr="005E7317">
        <w:rPr>
          <w:b/>
          <w:bCs/>
        </w:rPr>
        <w:t>Over.html</w:t>
      </w:r>
    </w:p>
    <w:p w14:paraId="3FB9519F" w14:textId="77777777" w:rsidR="0019493A" w:rsidRPr="006E110A" w:rsidRDefault="0019493A" w:rsidP="0019493A">
      <w:pPr>
        <w:pStyle w:val="Geenafstand"/>
      </w:pPr>
      <w:r w:rsidRPr="006E110A">
        <w:t>Waarom kiezen klanten voor ons:</w:t>
      </w:r>
    </w:p>
    <w:p w14:paraId="437D2192" w14:textId="77777777" w:rsidR="0019493A" w:rsidRPr="006E110A" w:rsidRDefault="0019493A" w:rsidP="0019493A">
      <w:pPr>
        <w:pStyle w:val="Geenafstand"/>
      </w:pPr>
      <w:r w:rsidRPr="006E110A">
        <w:t>Vriendelijk: Ons personeel is opgeleid in klantvriendelijkheid. Bij ons geldt: De klant is koning</w:t>
      </w:r>
    </w:p>
    <w:p w14:paraId="327DAB97" w14:textId="77777777" w:rsidR="0019493A" w:rsidRPr="006E110A" w:rsidRDefault="0019493A" w:rsidP="0019493A">
      <w:pPr>
        <w:pStyle w:val="Geenafstand"/>
      </w:pPr>
      <w:r w:rsidRPr="006E110A">
        <w:t>Lekker: De lekkerste pizza's. Het deeg bevat een geheim ingredient waardoor deze extra knapperig is</w:t>
      </w:r>
    </w:p>
    <w:p w14:paraId="1A2C999F" w14:textId="77777777" w:rsidR="0019493A" w:rsidRPr="006E110A" w:rsidRDefault="0019493A" w:rsidP="0019493A">
      <w:pPr>
        <w:pStyle w:val="Geenafstand"/>
      </w:pPr>
      <w:r w:rsidRPr="006E110A">
        <w:t>Biologische: Onze biologische groenten komen vers bij de boer vandaan. </w:t>
      </w:r>
    </w:p>
    <w:p w14:paraId="3C0E3377" w14:textId="77777777" w:rsidR="0019493A" w:rsidRPr="006E110A" w:rsidRDefault="0019493A" w:rsidP="0019493A">
      <w:pPr>
        <w:pStyle w:val="Geenafstand"/>
      </w:pPr>
      <w:r w:rsidRPr="006E110A">
        <w:t>Diëten:Voor al onze gerechten is een alternatief beschikbaar. Geef bij reserving of bestelling uw dieëtwens aan.</w:t>
      </w:r>
    </w:p>
    <w:p w14:paraId="07D939BF" w14:textId="77777777" w:rsidR="0019493A" w:rsidRPr="006E110A" w:rsidRDefault="0019493A" w:rsidP="0019493A">
      <w:pPr>
        <w:pStyle w:val="Geenafstand"/>
      </w:pPr>
      <w:r w:rsidRPr="006E110A">
        <w:t>Chefs menu: gerechten zijn door de chef op de kaart gezet. Met de Italiaanse keuken als middelpunt.</w:t>
      </w:r>
    </w:p>
    <w:p w14:paraId="3388FBE0" w14:textId="77777777" w:rsidR="0019493A" w:rsidRPr="006E110A" w:rsidRDefault="0019493A" w:rsidP="0019493A">
      <w:pPr>
        <w:pStyle w:val="Geenafstand"/>
      </w:pPr>
      <w:r w:rsidRPr="006E110A">
        <w:t>Bestelling:  Niet alleen kunt u in ons restaurant terecht. Ook bezorgen wij.</w:t>
      </w:r>
    </w:p>
    <w:p w14:paraId="751D74F2" w14:textId="77777777" w:rsidR="0039392F" w:rsidRPr="00B16487" w:rsidRDefault="0039392F" w:rsidP="000E2D98"/>
    <w:sectPr w:rsidR="0039392F" w:rsidRPr="00B16487" w:rsidSect="00B9576A">
      <w:headerReference w:type="default" r:id="rId16"/>
      <w:footerReference w:type="default" r:id="rId1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BF8B81" w14:textId="77777777" w:rsidR="00A51B53" w:rsidRDefault="00A51B53" w:rsidP="00B9576A">
      <w:pPr>
        <w:spacing w:after="0" w:line="240" w:lineRule="auto"/>
      </w:pPr>
      <w:r>
        <w:separator/>
      </w:r>
    </w:p>
  </w:endnote>
  <w:endnote w:type="continuationSeparator" w:id="0">
    <w:p w14:paraId="0A65756C" w14:textId="77777777" w:rsidR="00A51B53" w:rsidRDefault="00A51B53" w:rsidP="00B95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20000287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2B0E58" w14:textId="4ECA59F2" w:rsidR="00583EC3" w:rsidRPr="00CF53E7" w:rsidRDefault="00583EC3" w:rsidP="00B9576A">
    <w:pPr>
      <w:rPr>
        <w:rFonts w:asciiTheme="majorHAnsi" w:hAnsiTheme="majorHAnsi"/>
        <w:i/>
        <w:sz w:val="20"/>
        <w:szCs w:val="18"/>
      </w:rPr>
    </w:pPr>
    <w:r w:rsidRPr="00CF53E7">
      <w:rPr>
        <w:rFonts w:asciiTheme="majorHAnsi" w:hAnsiTheme="majorHAnsi"/>
        <w:i/>
        <w:noProof/>
        <w:sz w:val="20"/>
        <w:szCs w:val="18"/>
        <w:lang w:eastAsia="nl-NL"/>
      </w:rPr>
      <mc:AlternateContent>
        <mc:Choice Requires="wps">
          <w:drawing>
            <wp:anchor distT="0" distB="0" distL="0" distR="0" simplePos="0" relativeHeight="251658752" behindDoc="0" locked="0" layoutInCell="1" allowOverlap="1" wp14:anchorId="5485379C" wp14:editId="15B34759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hthoek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9C4D57C" w14:textId="77777777" w:rsidR="00583EC3" w:rsidRDefault="00583EC3" w:rsidP="00B9576A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AB5F1B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85379C" id="Rechthoek 40" o:spid="_x0000_s1026" style="position:absolute;margin-left:0;margin-top:0;width:36pt;height:25.2pt;z-index:25165875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" fillcolor="black [3213]" stroked="f" strokeweight="3pt">
              <v:textbox>
                <w:txbxContent>
                  <w:p w14:paraId="19C4D57C" w14:textId="77777777" w:rsidR="00583EC3" w:rsidRDefault="00583EC3" w:rsidP="00B9576A"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AB5F1B"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 w:rsidRPr="00CF53E7">
      <w:rPr>
        <w:rFonts w:asciiTheme="majorHAnsi" w:hAnsiTheme="majorHAnsi"/>
        <w:i/>
        <w:iCs/>
        <w:sz w:val="20"/>
        <w:szCs w:val="18"/>
      </w:rPr>
      <w:t>ROC Mondriaan, School voor ICT</w:t>
    </w:r>
    <w:r w:rsidRPr="00CF53E7">
      <w:rPr>
        <w:rFonts w:asciiTheme="majorHAnsi" w:hAnsiTheme="majorHAnsi"/>
        <w:i/>
        <w:iCs/>
        <w:sz w:val="20"/>
        <w:szCs w:val="18"/>
      </w:rPr>
      <w:br/>
    </w:r>
    <w:r w:rsidRPr="00CF53E7">
      <w:rPr>
        <w:rFonts w:asciiTheme="majorHAnsi" w:hAnsiTheme="majorHAnsi"/>
        <w:i/>
        <w:sz w:val="20"/>
        <w:szCs w:val="18"/>
      </w:rPr>
      <w:t xml:space="preserve">Opleiding </w:t>
    </w:r>
    <w:r w:rsidR="008B4402" w:rsidRPr="008B4402">
      <w:rPr>
        <w:rFonts w:asciiTheme="majorHAnsi" w:hAnsiTheme="majorHAnsi"/>
        <w:i/>
        <w:sz w:val="20"/>
        <w:szCs w:val="18"/>
      </w:rPr>
      <w:t xml:space="preserve">Software </w:t>
    </w:r>
    <w:proofErr w:type="spellStart"/>
    <w:r w:rsidR="008B4402" w:rsidRPr="008B4402">
      <w:rPr>
        <w:rFonts w:asciiTheme="majorHAnsi" w:hAnsiTheme="majorHAnsi"/>
        <w:i/>
        <w:sz w:val="20"/>
        <w:szCs w:val="18"/>
      </w:rPr>
      <w:t>developer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CD2D5E" w14:textId="77777777" w:rsidR="00A51B53" w:rsidRDefault="00A51B53" w:rsidP="00B9576A">
      <w:pPr>
        <w:spacing w:after="0" w:line="240" w:lineRule="auto"/>
      </w:pPr>
      <w:r>
        <w:separator/>
      </w:r>
    </w:p>
  </w:footnote>
  <w:footnote w:type="continuationSeparator" w:id="0">
    <w:p w14:paraId="257E845D" w14:textId="77777777" w:rsidR="00A51B53" w:rsidRDefault="00A51B53" w:rsidP="00B957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177CE8" w14:textId="77072CAC" w:rsidR="00583EC3" w:rsidRPr="00583EC3" w:rsidRDefault="00A51B53" w:rsidP="00583EC3">
    <w:pPr>
      <w:pStyle w:val="Koptekst"/>
    </w:pPr>
    <w:sdt>
      <w:sdtPr>
        <w:rPr>
          <w:rFonts w:eastAsia="Times New Roman" w:cs="Arial"/>
          <w:b/>
          <w:sz w:val="32"/>
          <w:szCs w:val="32"/>
          <w:lang w:eastAsia="nl-NL"/>
        </w:rPr>
        <w:id w:val="979348361"/>
        <w:placeholder>
          <w:docPart w:val="1FE9880F352340198A394E902A7D4D4A"/>
        </w:placeholder>
      </w:sdtPr>
      <w:sdtEndPr/>
      <w:sdtContent>
        <w:r w:rsidR="008F3851">
          <w:rPr>
            <w:rFonts w:eastAsia="Times New Roman" w:cs="Arial"/>
            <w:b/>
            <w:sz w:val="32"/>
            <w:szCs w:val="32"/>
            <w:lang w:eastAsia="nl-NL"/>
          </w:rPr>
          <w:t>Bootstrap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9E221F"/>
    <w:multiLevelType w:val="hybridMultilevel"/>
    <w:tmpl w:val="0FAA6030"/>
    <w:lvl w:ilvl="0" w:tplc="04130015">
      <w:start w:val="1"/>
      <w:numFmt w:val="upperLetter"/>
      <w:lvlText w:val="%1."/>
      <w:lvlJc w:val="left"/>
      <w:pPr>
        <w:ind w:left="720" w:hanging="360"/>
      </w:pPr>
    </w:lvl>
    <w:lvl w:ilvl="1" w:tplc="F86AA356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579B9"/>
    <w:multiLevelType w:val="hybridMultilevel"/>
    <w:tmpl w:val="A418B2E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27EF3"/>
    <w:multiLevelType w:val="multilevel"/>
    <w:tmpl w:val="0270F18E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6163EEA"/>
    <w:multiLevelType w:val="hybridMultilevel"/>
    <w:tmpl w:val="2604B940"/>
    <w:lvl w:ilvl="0" w:tplc="0413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313EE2"/>
    <w:multiLevelType w:val="hybridMultilevel"/>
    <w:tmpl w:val="C276A56C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F86AA356">
      <w:start w:val="1"/>
      <w:numFmt w:val="upperLetter"/>
      <w:lvlText w:val="%2."/>
      <w:lvlJc w:val="left"/>
      <w:pPr>
        <w:ind w:left="1080" w:hanging="360"/>
      </w:pPr>
      <w:rPr>
        <w:rFonts w:hint="default"/>
      </w:r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E327015"/>
    <w:multiLevelType w:val="hybridMultilevel"/>
    <w:tmpl w:val="A418B2E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3138FC"/>
    <w:multiLevelType w:val="hybridMultilevel"/>
    <w:tmpl w:val="A418B2E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077F83"/>
    <w:multiLevelType w:val="hybridMultilevel"/>
    <w:tmpl w:val="A418B2E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515421"/>
    <w:multiLevelType w:val="multilevel"/>
    <w:tmpl w:val="60A29348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A8105F9"/>
    <w:multiLevelType w:val="hybridMultilevel"/>
    <w:tmpl w:val="B570F85C"/>
    <w:lvl w:ilvl="0" w:tplc="04130015">
      <w:start w:val="1"/>
      <w:numFmt w:val="upperLetter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510614"/>
    <w:multiLevelType w:val="multilevel"/>
    <w:tmpl w:val="9710AF1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0"/>
  </w:num>
  <w:num w:numId="5">
    <w:abstractNumId w:val="8"/>
  </w:num>
  <w:num w:numId="6">
    <w:abstractNumId w:val="0"/>
  </w:num>
  <w:num w:numId="7">
    <w:abstractNumId w:val="9"/>
  </w:num>
  <w:num w:numId="8">
    <w:abstractNumId w:val="6"/>
  </w:num>
  <w:num w:numId="9">
    <w:abstractNumId w:val="5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630"/>
    <w:rsid w:val="00006CFA"/>
    <w:rsid w:val="00030EB0"/>
    <w:rsid w:val="000465AA"/>
    <w:rsid w:val="000E2D98"/>
    <w:rsid w:val="00107AC9"/>
    <w:rsid w:val="001748DC"/>
    <w:rsid w:val="0019493A"/>
    <w:rsid w:val="001A73A5"/>
    <w:rsid w:val="001C1BBC"/>
    <w:rsid w:val="001E0C07"/>
    <w:rsid w:val="001F1082"/>
    <w:rsid w:val="001F3E13"/>
    <w:rsid w:val="00212F28"/>
    <w:rsid w:val="00227475"/>
    <w:rsid w:val="002F327E"/>
    <w:rsid w:val="0033133B"/>
    <w:rsid w:val="003465EB"/>
    <w:rsid w:val="00350439"/>
    <w:rsid w:val="003511BD"/>
    <w:rsid w:val="00391B20"/>
    <w:rsid w:val="0039392F"/>
    <w:rsid w:val="003E0017"/>
    <w:rsid w:val="003E24DD"/>
    <w:rsid w:val="003E6BB7"/>
    <w:rsid w:val="00494B1D"/>
    <w:rsid w:val="004A74A4"/>
    <w:rsid w:val="004A7F02"/>
    <w:rsid w:val="004E29C2"/>
    <w:rsid w:val="004E3087"/>
    <w:rsid w:val="00500B08"/>
    <w:rsid w:val="0050256C"/>
    <w:rsid w:val="00540DA1"/>
    <w:rsid w:val="00583EC3"/>
    <w:rsid w:val="005C612E"/>
    <w:rsid w:val="005D3298"/>
    <w:rsid w:val="005D44DE"/>
    <w:rsid w:val="00623F8C"/>
    <w:rsid w:val="00653CF0"/>
    <w:rsid w:val="0068448D"/>
    <w:rsid w:val="006E041E"/>
    <w:rsid w:val="006E7BCF"/>
    <w:rsid w:val="00701006"/>
    <w:rsid w:val="0075319A"/>
    <w:rsid w:val="007624D7"/>
    <w:rsid w:val="007B18B9"/>
    <w:rsid w:val="007D3879"/>
    <w:rsid w:val="007E5063"/>
    <w:rsid w:val="007E6384"/>
    <w:rsid w:val="0081622F"/>
    <w:rsid w:val="00872CBB"/>
    <w:rsid w:val="00877BA1"/>
    <w:rsid w:val="00887A61"/>
    <w:rsid w:val="008A5184"/>
    <w:rsid w:val="008B4402"/>
    <w:rsid w:val="008D0F38"/>
    <w:rsid w:val="008F3851"/>
    <w:rsid w:val="009250D3"/>
    <w:rsid w:val="00945F33"/>
    <w:rsid w:val="00967630"/>
    <w:rsid w:val="009855B1"/>
    <w:rsid w:val="00991EE4"/>
    <w:rsid w:val="009D4A2A"/>
    <w:rsid w:val="00A22E76"/>
    <w:rsid w:val="00A439FA"/>
    <w:rsid w:val="00A51B53"/>
    <w:rsid w:val="00A7562E"/>
    <w:rsid w:val="00A9213C"/>
    <w:rsid w:val="00AB5F1B"/>
    <w:rsid w:val="00AD1644"/>
    <w:rsid w:val="00B16487"/>
    <w:rsid w:val="00B64AE1"/>
    <w:rsid w:val="00B7692A"/>
    <w:rsid w:val="00B9576A"/>
    <w:rsid w:val="00BA0864"/>
    <w:rsid w:val="00BE47EE"/>
    <w:rsid w:val="00C040A4"/>
    <w:rsid w:val="00C0431D"/>
    <w:rsid w:val="00C42BC4"/>
    <w:rsid w:val="00C47D4A"/>
    <w:rsid w:val="00C872C5"/>
    <w:rsid w:val="00CA1B1F"/>
    <w:rsid w:val="00CB4464"/>
    <w:rsid w:val="00CF53E7"/>
    <w:rsid w:val="00D3359F"/>
    <w:rsid w:val="00D4641F"/>
    <w:rsid w:val="00D71BAD"/>
    <w:rsid w:val="00DA4086"/>
    <w:rsid w:val="00DB1E8F"/>
    <w:rsid w:val="00E01443"/>
    <w:rsid w:val="00E54795"/>
    <w:rsid w:val="00E662B6"/>
    <w:rsid w:val="00EF6665"/>
    <w:rsid w:val="00F10690"/>
    <w:rsid w:val="00F33F06"/>
    <w:rsid w:val="00F37A90"/>
    <w:rsid w:val="00F52182"/>
    <w:rsid w:val="00FD418F"/>
    <w:rsid w:val="00FD4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ACE705"/>
  <w15:docId w15:val="{A3653F46-EDB3-4E46-A58E-5995E90CD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59"/>
    <w:rsid w:val="007531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ntekst">
    <w:name w:val="Balloon Text"/>
    <w:basedOn w:val="Standaard"/>
    <w:link w:val="BallontekstChar"/>
    <w:uiPriority w:val="99"/>
    <w:semiHidden/>
    <w:unhideWhenUsed/>
    <w:rsid w:val="00F5218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F52182"/>
    <w:rPr>
      <w:rFonts w:ascii="Segoe UI" w:hAnsi="Segoe UI" w:cs="Segoe UI"/>
      <w:sz w:val="18"/>
      <w:szCs w:val="18"/>
    </w:rPr>
  </w:style>
  <w:style w:type="table" w:customStyle="1" w:styleId="Tabelraster1">
    <w:name w:val="Tabelraster1"/>
    <w:basedOn w:val="Standaardtabel"/>
    <w:next w:val="Tabelraster"/>
    <w:uiPriority w:val="59"/>
    <w:rsid w:val="004E308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nl-N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B957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B9576A"/>
  </w:style>
  <w:style w:type="paragraph" w:styleId="Voettekst">
    <w:name w:val="footer"/>
    <w:basedOn w:val="Standaard"/>
    <w:link w:val="VoettekstChar"/>
    <w:uiPriority w:val="99"/>
    <w:unhideWhenUsed/>
    <w:rsid w:val="00B957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B9576A"/>
  </w:style>
  <w:style w:type="paragraph" w:styleId="Titel">
    <w:name w:val="Title"/>
    <w:basedOn w:val="Standaard"/>
    <w:next w:val="Standaard"/>
    <w:link w:val="TitelChar"/>
    <w:uiPriority w:val="10"/>
    <w:qFormat/>
    <w:rsid w:val="00B164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164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paragraph">
    <w:name w:val="paragraph"/>
    <w:basedOn w:val="Standaard"/>
    <w:rsid w:val="001C1B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customStyle="1" w:styleId="normaltextrun">
    <w:name w:val="normaltextrun"/>
    <w:basedOn w:val="Standaardalinea-lettertype"/>
    <w:rsid w:val="001C1BBC"/>
  </w:style>
  <w:style w:type="character" w:customStyle="1" w:styleId="spellingerror">
    <w:name w:val="spellingerror"/>
    <w:basedOn w:val="Standaardalinea-lettertype"/>
    <w:rsid w:val="001C1BBC"/>
  </w:style>
  <w:style w:type="character" w:customStyle="1" w:styleId="eop">
    <w:name w:val="eop"/>
    <w:basedOn w:val="Standaardalinea-lettertype"/>
    <w:rsid w:val="001C1BBC"/>
  </w:style>
  <w:style w:type="paragraph" w:styleId="Lijstalinea">
    <w:name w:val="List Paragraph"/>
    <w:basedOn w:val="Standaard"/>
    <w:uiPriority w:val="34"/>
    <w:qFormat/>
    <w:rsid w:val="00A9213C"/>
    <w:pPr>
      <w:ind w:left="720"/>
      <w:contextualSpacing/>
    </w:pPr>
  </w:style>
  <w:style w:type="paragraph" w:styleId="Geenafstand">
    <w:name w:val="No Spacing"/>
    <w:uiPriority w:val="1"/>
    <w:qFormat/>
    <w:rsid w:val="0019493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22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pna\ROC%20Mondriaan\Applicatie%20Ontwikkelaar%20-%20Templates\Lesmateriaal\Toets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4C2367EC8E8442F9013336EE5BB4222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475F82AB-7EBD-471C-A7DD-955BD6538FA4}"/>
      </w:docPartPr>
      <w:docPartBody>
        <w:p w:rsidR="00700BEB" w:rsidRDefault="003F642E">
          <w:pPr>
            <w:pStyle w:val="F4C2367EC8E8442F9013336EE5BB4222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BC5626596B164B17BB439FCE6DB1A7C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73F4770-CF0B-4849-823D-37F18CB6640D}"/>
      </w:docPartPr>
      <w:docPartBody>
        <w:p w:rsidR="00700BEB" w:rsidRDefault="003F642E">
          <w:pPr>
            <w:pStyle w:val="BC5626596B164B17BB439FCE6DB1A7C0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73E0266286FC4690AA035EDE493CCF99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3EEA881F-7100-417E-A23E-4D5E1E4F8CD4}"/>
      </w:docPartPr>
      <w:docPartBody>
        <w:p w:rsidR="00700BEB" w:rsidRDefault="003F642E">
          <w:pPr>
            <w:pStyle w:val="73E0266286FC4690AA035EDE493CCF99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DD39D2809BA34EC990F1C0BC83AEBE66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D5CB462F-71F2-4B6B-99FC-6F4C3E09BAB5}"/>
      </w:docPartPr>
      <w:docPartBody>
        <w:p w:rsidR="00700BEB" w:rsidRDefault="003F642E">
          <w:pPr>
            <w:pStyle w:val="DD39D2809BA34EC990F1C0BC83AEBE66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AC2B06B202A8469FB07979FBCBF6D34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746611E3-5518-4D64-AE32-25A61C07D86E}"/>
      </w:docPartPr>
      <w:docPartBody>
        <w:p w:rsidR="00700BEB" w:rsidRDefault="003F642E">
          <w:pPr>
            <w:pStyle w:val="AC2B06B202A8469FB07979FBCBF6D344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1625F55D46364A7BA64B74C726BAE2E2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D306F4C2-F25B-4064-B4FB-98627B63ED24}"/>
      </w:docPartPr>
      <w:docPartBody>
        <w:p w:rsidR="00700BEB" w:rsidRDefault="003F642E">
          <w:pPr>
            <w:pStyle w:val="1625F55D46364A7BA64B74C726BAE2E2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90E7B406AD7546258CCAB299A8A56813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B3AF8627-82A5-46D7-8E22-8377284F0135}"/>
      </w:docPartPr>
      <w:docPartBody>
        <w:p w:rsidR="00700BEB" w:rsidRDefault="003F642E">
          <w:pPr>
            <w:pStyle w:val="90E7B406AD7546258CCAB299A8A56813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1FE9880F352340198A394E902A7D4D4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A9C3EB5A-7203-48DF-8222-62539736A881}"/>
      </w:docPartPr>
      <w:docPartBody>
        <w:p w:rsidR="00700BEB" w:rsidRDefault="003F642E">
          <w:pPr>
            <w:pStyle w:val="1FE9880F352340198A394E902A7D4D4A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62D21385D49C404185AEC41D47C3C2C9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889690E7-0C1A-475B-A228-7AFBB964A884}"/>
      </w:docPartPr>
      <w:docPartBody>
        <w:p w:rsidR="00700BEB" w:rsidRDefault="003F642E">
          <w:pPr>
            <w:pStyle w:val="62D21385D49C404185AEC41D47C3C2C9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20000287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BEB"/>
    <w:rsid w:val="003F642E"/>
    <w:rsid w:val="004417F3"/>
    <w:rsid w:val="004C35F6"/>
    <w:rsid w:val="00533D0C"/>
    <w:rsid w:val="00623755"/>
    <w:rsid w:val="00625B53"/>
    <w:rsid w:val="00700BEB"/>
    <w:rsid w:val="00B10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nl-NL" w:eastAsia="nl-N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Pr>
      <w:color w:val="808080"/>
    </w:rPr>
  </w:style>
  <w:style w:type="paragraph" w:customStyle="1" w:styleId="F4C2367EC8E8442F9013336EE5BB4222">
    <w:name w:val="F4C2367EC8E8442F9013336EE5BB4222"/>
  </w:style>
  <w:style w:type="paragraph" w:customStyle="1" w:styleId="BC5626596B164B17BB439FCE6DB1A7C0">
    <w:name w:val="BC5626596B164B17BB439FCE6DB1A7C0"/>
  </w:style>
  <w:style w:type="paragraph" w:customStyle="1" w:styleId="73E0266286FC4690AA035EDE493CCF99">
    <w:name w:val="73E0266286FC4690AA035EDE493CCF99"/>
  </w:style>
  <w:style w:type="paragraph" w:customStyle="1" w:styleId="DD39D2809BA34EC990F1C0BC83AEBE66">
    <w:name w:val="DD39D2809BA34EC990F1C0BC83AEBE66"/>
  </w:style>
  <w:style w:type="paragraph" w:customStyle="1" w:styleId="AC2B06B202A8469FB07979FBCBF6D344">
    <w:name w:val="AC2B06B202A8469FB07979FBCBF6D344"/>
  </w:style>
  <w:style w:type="paragraph" w:customStyle="1" w:styleId="1625F55D46364A7BA64B74C726BAE2E2">
    <w:name w:val="1625F55D46364A7BA64B74C726BAE2E2"/>
  </w:style>
  <w:style w:type="paragraph" w:customStyle="1" w:styleId="90E7B406AD7546258CCAB299A8A56813">
    <w:name w:val="90E7B406AD7546258CCAB299A8A56813"/>
  </w:style>
  <w:style w:type="paragraph" w:customStyle="1" w:styleId="1FE9880F352340198A394E902A7D4D4A">
    <w:name w:val="1FE9880F352340198A394E902A7D4D4A"/>
  </w:style>
  <w:style w:type="paragraph" w:customStyle="1" w:styleId="62D21385D49C404185AEC41D47C3C2C9">
    <w:name w:val="62D21385D49C404185AEC41D47C3C2C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FD4E1C67A4E64E8A5EE45D21D6EE10" ma:contentTypeVersion="12" ma:contentTypeDescription="Een nieuw document maken." ma:contentTypeScope="" ma:versionID="82d3290972df2d5b86abb1db7f045619">
  <xsd:schema xmlns:xsd="http://www.w3.org/2001/XMLSchema" xmlns:xs="http://www.w3.org/2001/XMLSchema" xmlns:p="http://schemas.microsoft.com/office/2006/metadata/properties" xmlns:ns2="a95f19fb-cad5-4f59-9d9d-bfe7d2b05f17" xmlns:ns3="73dbb10f-d65e-4026-aa5c-544c0db9c1ca" targetNamespace="http://schemas.microsoft.com/office/2006/metadata/properties" ma:root="true" ma:fieldsID="0c56d6ac3285e549b692981bf1a1495c" ns2:_="" ns3:_="">
    <xsd:import namespace="a95f19fb-cad5-4f59-9d9d-bfe7d2b05f17"/>
    <xsd:import namespace="73dbb10f-d65e-4026-aa5c-544c0db9c1c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5f19fb-cad5-4f59-9d9d-bfe7d2b05f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dbb10f-d65e-4026-aa5c-544c0db9c1c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84FE96-CB60-4249-A5B8-07D5141FB8D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1B13DC4-EFFE-42F6-821E-3B2EBFABC9A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D7E851D-2DFD-4007-8AB3-11571C8900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5f19fb-cad5-4f59-9d9d-bfe7d2b05f17"/>
    <ds:schemaRef ds:uri="73dbb10f-d65e-4026-aa5c-544c0db9c1c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Toets template</Template>
  <TotalTime>413</TotalTime>
  <Pages>6</Pages>
  <Words>678</Words>
  <Characters>3732</Characters>
  <Application>Microsoft Office Word</Application>
  <DocSecurity>0</DocSecurity>
  <Lines>31</Lines>
  <Paragraphs>8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Sapna Bechoe</dc:creator>
  <cp:lastModifiedBy>Willems, Z.</cp:lastModifiedBy>
  <cp:revision>14</cp:revision>
  <cp:lastPrinted>2017-11-20T07:47:00Z</cp:lastPrinted>
  <dcterms:created xsi:type="dcterms:W3CDTF">2021-02-10T13:33:00Z</dcterms:created>
  <dcterms:modified xsi:type="dcterms:W3CDTF">2021-02-11T20:50:00Z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0x010100B3FD4E1C67A4E64E8A5EE45D21D6EE10</vt:lpwstr>
  </property>
</Properties>
</file>